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6332" w14:textId="63186AC9" w:rsidR="00816216" w:rsidRPr="00BE1A7B" w:rsidRDefault="00187C07" w:rsidP="00141A4C">
      <w:pPr>
        <w:pStyle w:val="Title"/>
        <w:rPr>
          <w:sz w:val="18"/>
          <w:szCs w:val="18"/>
        </w:rPr>
      </w:pPr>
      <w:r w:rsidRPr="00EB2A3B">
        <w:rPr>
          <w:sz w:val="44"/>
          <w:szCs w:val="44"/>
        </w:rPr>
        <w:t>Mohammad Khan</w:t>
      </w:r>
      <w:r w:rsidR="00BE1A7B">
        <w:rPr>
          <w:sz w:val="44"/>
          <w:szCs w:val="44"/>
        </w:rPr>
        <w:t xml:space="preserve"> </w:t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r w:rsidR="00BE1A7B">
        <w:rPr>
          <w:sz w:val="44"/>
          <w:szCs w:val="44"/>
        </w:rPr>
        <w:tab/>
      </w:r>
      <w:hyperlink r:id="rId8" w:history="1">
        <w:r w:rsidR="00BE1A7B" w:rsidRPr="00BE1A7B">
          <w:rPr>
            <w:rFonts w:asciiTheme="minorHAnsi" w:eastAsiaTheme="minorEastAsia" w:hAnsiTheme="minorHAnsi" w:cstheme="minorBidi"/>
            <w:color w:val="000000" w:themeColor="text1"/>
            <w:kern w:val="0"/>
            <w:sz w:val="24"/>
            <w:szCs w:val="24"/>
          </w:rPr>
          <w:t>LinkedIn</w:t>
        </w:r>
      </w:hyperlink>
      <w:r w:rsidR="00BE1A7B" w:rsidRPr="00BE1A7B">
        <w:rPr>
          <w:rFonts w:asciiTheme="minorHAnsi" w:eastAsiaTheme="minorEastAsia" w:hAnsiTheme="minorHAnsi" w:cstheme="minorBidi"/>
          <w:color w:val="000000" w:themeColor="text1"/>
          <w:kern w:val="0"/>
          <w:sz w:val="24"/>
          <w:szCs w:val="24"/>
        </w:rPr>
        <w:t xml:space="preserve">      </w:t>
      </w:r>
      <w:hyperlink r:id="rId9" w:history="1">
        <w:r w:rsidR="00BE1A7B" w:rsidRPr="00BE1A7B">
          <w:rPr>
            <w:rFonts w:asciiTheme="minorHAnsi" w:eastAsiaTheme="minorEastAsia" w:hAnsiTheme="minorHAnsi" w:cstheme="minorBidi"/>
            <w:color w:val="000000" w:themeColor="text1"/>
            <w:kern w:val="0"/>
            <w:sz w:val="24"/>
            <w:szCs w:val="24"/>
          </w:rPr>
          <w:t>GitHub</w:t>
        </w:r>
      </w:hyperlink>
    </w:p>
    <w:p w14:paraId="7D16451C" w14:textId="4D6FC711" w:rsidR="00141A4C" w:rsidRPr="00FC3CDF" w:rsidRDefault="00187C07" w:rsidP="00141A4C">
      <w:pPr>
        <w:rPr>
          <w:sz w:val="20"/>
          <w:szCs w:val="20"/>
        </w:rPr>
      </w:pPr>
      <w:r w:rsidRPr="00FC3CDF">
        <w:rPr>
          <w:sz w:val="20"/>
          <w:szCs w:val="20"/>
        </w:rPr>
        <w:t>206 Baronwood Crt, Brampton, ON L6V 3H9</w:t>
      </w:r>
      <w:r w:rsidR="00141A4C" w:rsidRPr="00FC3CDF">
        <w:rPr>
          <w:sz w:val="20"/>
          <w:szCs w:val="20"/>
        </w:rPr>
        <w:t> | </w:t>
      </w:r>
      <w:r w:rsidRPr="00FC3CDF">
        <w:rPr>
          <w:sz w:val="20"/>
          <w:szCs w:val="20"/>
        </w:rPr>
        <w:t>647-964-3032</w:t>
      </w:r>
      <w:r w:rsidR="00141A4C" w:rsidRPr="00FC3CDF">
        <w:rPr>
          <w:sz w:val="20"/>
          <w:szCs w:val="20"/>
        </w:rPr>
        <w:t> | </w:t>
      </w:r>
      <w:r w:rsidRPr="00FC3CDF">
        <w:rPr>
          <w:sz w:val="20"/>
          <w:szCs w:val="20"/>
        </w:rPr>
        <w:t>mohammad.danial.khan@ryerson.ca</w:t>
      </w:r>
    </w:p>
    <w:p w14:paraId="5A663C1B" w14:textId="169D77E3" w:rsidR="006270A9" w:rsidRPr="00FC3CDF" w:rsidRDefault="00187C07" w:rsidP="00141A4C">
      <w:pPr>
        <w:pStyle w:val="Heading1"/>
        <w:rPr>
          <w:sz w:val="24"/>
          <w:szCs w:val="24"/>
        </w:rPr>
      </w:pPr>
      <w:r w:rsidRPr="00FC3CDF">
        <w:rPr>
          <w:sz w:val="24"/>
          <w:szCs w:val="24"/>
        </w:rPr>
        <w:t>Summary</w:t>
      </w:r>
    </w:p>
    <w:p w14:paraId="1F1CB83E" w14:textId="6D548D3F" w:rsidR="006270A9" w:rsidRPr="00FC3CDF" w:rsidRDefault="00187C07">
      <w:pPr>
        <w:rPr>
          <w:sz w:val="20"/>
          <w:szCs w:val="20"/>
        </w:rPr>
      </w:pPr>
      <w:r w:rsidRPr="00FC3CDF">
        <w:rPr>
          <w:sz w:val="20"/>
          <w:szCs w:val="20"/>
        </w:rPr>
        <w:t>Self-motivated and highly dependable full-time student at Ryerson University, with a record of academic success, interested in strengthening hands-on skills and/or web development skills.</w:t>
      </w:r>
    </w:p>
    <w:sdt>
      <w:sdtPr>
        <w:alias w:val="Education:"/>
        <w:tag w:val="Education:"/>
        <w:id w:val="807127995"/>
        <w:placeholder>
          <w:docPart w:val="8A41709B73354EC9965E42BB54E68D7D"/>
        </w:placeholder>
        <w:temporary/>
        <w:showingPlcHdr/>
        <w15:appearance w15:val="hidden"/>
      </w:sdtPr>
      <w:sdtEndPr/>
      <w:sdtContent>
        <w:p w14:paraId="2BD4F399" w14:textId="77777777" w:rsidR="006270A9" w:rsidRDefault="009D5933">
          <w:pPr>
            <w:pStyle w:val="Heading1"/>
          </w:pPr>
          <w:r w:rsidRPr="00FC3CDF">
            <w:rPr>
              <w:sz w:val="24"/>
              <w:szCs w:val="24"/>
            </w:rPr>
            <w:t>Education</w:t>
          </w:r>
        </w:p>
      </w:sdtContent>
    </w:sdt>
    <w:p w14:paraId="2391FC97" w14:textId="3ADB0494" w:rsidR="006270A9" w:rsidRPr="00096853" w:rsidRDefault="002F4079">
      <w:pPr>
        <w:pStyle w:val="Heading2"/>
        <w:rPr>
          <w:sz w:val="20"/>
          <w:szCs w:val="20"/>
        </w:rPr>
      </w:pPr>
      <w:r w:rsidRPr="00096853">
        <w:rPr>
          <w:sz w:val="20"/>
          <w:szCs w:val="20"/>
        </w:rPr>
        <w:t>B.S.</w:t>
      </w:r>
      <w:r w:rsidR="009D5933" w:rsidRPr="00096853">
        <w:rPr>
          <w:sz w:val="20"/>
          <w:szCs w:val="20"/>
        </w:rPr>
        <w:t>| </w:t>
      </w:r>
      <w:r w:rsidRPr="00096853">
        <w:rPr>
          <w:sz w:val="20"/>
          <w:szCs w:val="20"/>
        </w:rPr>
        <w:t>2020 - Present</w:t>
      </w:r>
      <w:r w:rsidR="009D5933" w:rsidRPr="00096853">
        <w:rPr>
          <w:sz w:val="20"/>
          <w:szCs w:val="20"/>
        </w:rPr>
        <w:t> | </w:t>
      </w:r>
      <w:r w:rsidRPr="00096853">
        <w:rPr>
          <w:sz w:val="20"/>
          <w:szCs w:val="20"/>
        </w:rPr>
        <w:t>Ryerson University</w:t>
      </w:r>
    </w:p>
    <w:p w14:paraId="3293F5B0" w14:textId="751667B1" w:rsidR="006270A9" w:rsidRPr="00FC3CDF" w:rsidRDefault="009D5933" w:rsidP="001B29CF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 xml:space="preserve">Major: </w:t>
      </w:r>
      <w:r w:rsidR="002F4079" w:rsidRPr="00FC3CDF">
        <w:rPr>
          <w:sz w:val="20"/>
          <w:szCs w:val="20"/>
        </w:rPr>
        <w:t>Computer Science (cGPA: 4.23)</w:t>
      </w:r>
    </w:p>
    <w:p w14:paraId="2B3EAE75" w14:textId="3CAD78B8" w:rsidR="002F4079" w:rsidRPr="00FC3CDF" w:rsidRDefault="009D5933" w:rsidP="002F4079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 xml:space="preserve">Related coursework: </w:t>
      </w:r>
      <w:r w:rsidR="002F4079" w:rsidRPr="00FC3CDF">
        <w:rPr>
          <w:sz w:val="20"/>
          <w:szCs w:val="20"/>
        </w:rPr>
        <w:t xml:space="preserve">CPS 109, CPS 209, CPS 213, CPS 310, CPS 530, CPS 393, CPS 305 </w:t>
      </w:r>
    </w:p>
    <w:sdt>
      <w:sdtPr>
        <w:alias w:val="Skills &amp; Abilities:"/>
        <w:tag w:val="Skills &amp; Abilities:"/>
        <w:id w:val="458624136"/>
        <w:placeholder>
          <w:docPart w:val="5B548856183243C89AD0A27D68E4EF8D"/>
        </w:placeholder>
        <w:temporary/>
        <w:showingPlcHdr/>
        <w15:appearance w15:val="hidden"/>
      </w:sdtPr>
      <w:sdtEndPr/>
      <w:sdtContent>
        <w:p w14:paraId="0783E113" w14:textId="77777777" w:rsidR="006270A9" w:rsidRDefault="009D5933">
          <w:pPr>
            <w:pStyle w:val="Heading1"/>
          </w:pPr>
          <w:r w:rsidRPr="00FC3CDF">
            <w:rPr>
              <w:sz w:val="24"/>
              <w:szCs w:val="24"/>
            </w:rPr>
            <w:t>Skills &amp; Abilities</w:t>
          </w:r>
        </w:p>
      </w:sdtContent>
    </w:sdt>
    <w:p w14:paraId="695E55F7" w14:textId="69C71F1C" w:rsidR="006270A9" w:rsidRPr="00FC3CDF" w:rsidRDefault="002F4079">
      <w:pPr>
        <w:pStyle w:val="Heading2"/>
        <w:rPr>
          <w:sz w:val="20"/>
          <w:szCs w:val="20"/>
        </w:rPr>
      </w:pPr>
      <w:r w:rsidRPr="00FC3CDF">
        <w:rPr>
          <w:sz w:val="20"/>
          <w:szCs w:val="20"/>
        </w:rPr>
        <w:t>HArd Skills</w:t>
      </w:r>
    </w:p>
    <w:p w14:paraId="583D429B" w14:textId="78808602" w:rsidR="002F4079" w:rsidRPr="00FC3CDF" w:rsidRDefault="002F4079" w:rsidP="002F4079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>Python, Java, C#, HTML, CSS, JavaScript</w:t>
      </w:r>
    </w:p>
    <w:p w14:paraId="2F9D44AB" w14:textId="7522282F" w:rsidR="006270A9" w:rsidRPr="00FC3CDF" w:rsidRDefault="002F4079">
      <w:pPr>
        <w:pStyle w:val="Heading2"/>
        <w:rPr>
          <w:sz w:val="20"/>
          <w:szCs w:val="20"/>
        </w:rPr>
      </w:pPr>
      <w:r w:rsidRPr="00FC3CDF">
        <w:rPr>
          <w:sz w:val="20"/>
          <w:szCs w:val="20"/>
        </w:rPr>
        <w:t>SOFT SKILLS</w:t>
      </w:r>
    </w:p>
    <w:p w14:paraId="131A9C73" w14:textId="23F57886" w:rsidR="006270A9" w:rsidRPr="00FC3CDF" w:rsidRDefault="002F4079" w:rsidP="002F4079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>Leadership, Problem-solving, Time-management, Communication</w:t>
      </w:r>
    </w:p>
    <w:sdt>
      <w:sdtPr>
        <w:alias w:val="Experience:"/>
        <w:tag w:val="Experience:"/>
        <w:id w:val="171684534"/>
        <w:placeholder>
          <w:docPart w:val="EBB5EE68210C495E893CA2821A390698"/>
        </w:placeholder>
        <w:temporary/>
        <w:showingPlcHdr/>
        <w15:appearance w15:val="hidden"/>
      </w:sdtPr>
      <w:sdtEndPr/>
      <w:sdtContent>
        <w:p w14:paraId="7EF09076" w14:textId="77777777" w:rsidR="006270A9" w:rsidRDefault="009D5933">
          <w:pPr>
            <w:pStyle w:val="Heading1"/>
          </w:pPr>
          <w:r w:rsidRPr="00FC3CDF">
            <w:rPr>
              <w:sz w:val="24"/>
              <w:szCs w:val="24"/>
            </w:rPr>
            <w:t>Experience</w:t>
          </w:r>
        </w:p>
      </w:sdtContent>
    </w:sdt>
    <w:p w14:paraId="6DE2F0E8" w14:textId="619DD172" w:rsidR="006270A9" w:rsidRPr="00096853" w:rsidRDefault="002F4079">
      <w:pPr>
        <w:pStyle w:val="Heading2"/>
        <w:rPr>
          <w:sz w:val="20"/>
          <w:szCs w:val="20"/>
        </w:rPr>
      </w:pPr>
      <w:r w:rsidRPr="00096853">
        <w:rPr>
          <w:sz w:val="20"/>
          <w:szCs w:val="20"/>
        </w:rPr>
        <w:t>Housekeeping</w:t>
      </w:r>
      <w:r w:rsidR="009D5933" w:rsidRPr="00096853">
        <w:rPr>
          <w:sz w:val="20"/>
          <w:szCs w:val="20"/>
        </w:rPr>
        <w:t> | </w:t>
      </w:r>
      <w:r w:rsidRPr="00096853">
        <w:rPr>
          <w:sz w:val="20"/>
          <w:szCs w:val="20"/>
        </w:rPr>
        <w:t>YMCA</w:t>
      </w:r>
      <w:r w:rsidR="009D5933" w:rsidRPr="00096853">
        <w:rPr>
          <w:sz w:val="20"/>
          <w:szCs w:val="20"/>
        </w:rPr>
        <w:t> | </w:t>
      </w:r>
      <w:r w:rsidRPr="00096853">
        <w:rPr>
          <w:sz w:val="20"/>
          <w:szCs w:val="20"/>
        </w:rPr>
        <w:t>September 2018 – October 2019</w:t>
      </w:r>
    </w:p>
    <w:p w14:paraId="640A3F9E" w14:textId="4497400F" w:rsidR="00BB232B" w:rsidRPr="00FC3CDF" w:rsidRDefault="00357A26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>Cleaned</w:t>
      </w:r>
      <w:r w:rsidR="00BB232B" w:rsidRPr="00FC3CDF">
        <w:rPr>
          <w:sz w:val="20"/>
          <w:szCs w:val="20"/>
        </w:rPr>
        <w:t xml:space="preserve"> rooms, halls and bathrooms</w:t>
      </w:r>
      <w:r w:rsidRPr="00FC3CDF">
        <w:rPr>
          <w:sz w:val="20"/>
          <w:szCs w:val="20"/>
        </w:rPr>
        <w:t xml:space="preserve"> and</w:t>
      </w:r>
      <w:r w:rsidR="00BB232B" w:rsidRPr="00FC3CDF">
        <w:rPr>
          <w:sz w:val="20"/>
          <w:szCs w:val="20"/>
        </w:rPr>
        <w:t xml:space="preserve"> swe</w:t>
      </w:r>
      <w:r w:rsidRPr="00FC3CDF">
        <w:rPr>
          <w:sz w:val="20"/>
          <w:szCs w:val="20"/>
        </w:rPr>
        <w:t>pt</w:t>
      </w:r>
      <w:r w:rsidR="00BB232B" w:rsidRPr="00FC3CDF">
        <w:rPr>
          <w:sz w:val="20"/>
          <w:szCs w:val="20"/>
        </w:rPr>
        <w:t>, and replac</w:t>
      </w:r>
      <w:r w:rsidRPr="00FC3CDF">
        <w:rPr>
          <w:sz w:val="20"/>
          <w:szCs w:val="20"/>
        </w:rPr>
        <w:t>ed</w:t>
      </w:r>
      <w:r w:rsidR="00BB232B" w:rsidRPr="00FC3CDF">
        <w:rPr>
          <w:sz w:val="20"/>
          <w:szCs w:val="20"/>
        </w:rPr>
        <w:t xml:space="preserve"> toiletries for customer satisfaction </w:t>
      </w:r>
    </w:p>
    <w:p w14:paraId="320914C3" w14:textId="77777777" w:rsidR="00BB232B" w:rsidRPr="00FC3CDF" w:rsidRDefault="00BB232B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 xml:space="preserve">Collaborated with housekeeping management to improve customer experience </w:t>
      </w:r>
    </w:p>
    <w:p w14:paraId="3640DFCE" w14:textId="53BC6BD7" w:rsidR="006270A9" w:rsidRPr="00FC3CDF" w:rsidRDefault="00BB232B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 xml:space="preserve">Promoted a positive environment by successfully handling customer complaints, </w:t>
      </w:r>
      <w:r w:rsidR="00357A26" w:rsidRPr="00FC3CDF">
        <w:rPr>
          <w:sz w:val="20"/>
          <w:szCs w:val="20"/>
        </w:rPr>
        <w:t>disputes,</w:t>
      </w:r>
      <w:r w:rsidRPr="00FC3CDF">
        <w:rPr>
          <w:sz w:val="20"/>
          <w:szCs w:val="20"/>
        </w:rPr>
        <w:t xml:space="preserve"> and questions</w:t>
      </w:r>
    </w:p>
    <w:p w14:paraId="71D6AE7C" w14:textId="1311851B" w:rsidR="006270A9" w:rsidRPr="00096853" w:rsidRDefault="00357A26">
      <w:pPr>
        <w:pStyle w:val="Heading2"/>
        <w:rPr>
          <w:sz w:val="20"/>
          <w:szCs w:val="20"/>
        </w:rPr>
      </w:pPr>
      <w:r w:rsidRPr="00096853">
        <w:rPr>
          <w:sz w:val="20"/>
          <w:szCs w:val="20"/>
        </w:rPr>
        <w:t>Grade 12 math tutoring</w:t>
      </w:r>
      <w:r w:rsidR="009D5933" w:rsidRPr="00096853">
        <w:rPr>
          <w:sz w:val="20"/>
          <w:szCs w:val="20"/>
        </w:rPr>
        <w:t> | </w:t>
      </w:r>
      <w:r w:rsidRPr="00096853">
        <w:rPr>
          <w:sz w:val="20"/>
          <w:szCs w:val="20"/>
        </w:rPr>
        <w:t>Central peel secondary school</w:t>
      </w:r>
      <w:r w:rsidR="009D5933" w:rsidRPr="00096853">
        <w:rPr>
          <w:sz w:val="20"/>
          <w:szCs w:val="20"/>
        </w:rPr>
        <w:t> | </w:t>
      </w:r>
      <w:r w:rsidR="00096853" w:rsidRPr="00096853">
        <w:rPr>
          <w:sz w:val="20"/>
          <w:szCs w:val="20"/>
        </w:rPr>
        <w:t>September 2019 – January 2020</w:t>
      </w:r>
    </w:p>
    <w:p w14:paraId="349F2805" w14:textId="0E182D8B" w:rsidR="00096853" w:rsidRPr="00FC3CDF" w:rsidRDefault="00096853" w:rsidP="001B29CF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 xml:space="preserve">Ensured students understood all topics covered in advanced functions, for academic success </w:t>
      </w:r>
    </w:p>
    <w:p w14:paraId="6F5C2948" w14:textId="78E832D1" w:rsidR="003D7A6F" w:rsidRPr="003D7A6F" w:rsidRDefault="00096853" w:rsidP="003D7A6F">
      <w:pPr>
        <w:pStyle w:val="ListBullet"/>
        <w:rPr>
          <w:sz w:val="20"/>
          <w:szCs w:val="20"/>
        </w:rPr>
      </w:pPr>
      <w:r w:rsidRPr="00FC3CDF">
        <w:rPr>
          <w:sz w:val="20"/>
          <w:szCs w:val="20"/>
        </w:rPr>
        <w:t>All students taught passed the course with desirable grades</w:t>
      </w:r>
    </w:p>
    <w:p w14:paraId="08228802" w14:textId="73D5CCA1" w:rsidR="003D7A6F" w:rsidRPr="00096853" w:rsidRDefault="003D7A6F" w:rsidP="003D7A6F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Tutor</w:t>
      </w:r>
      <w:r w:rsidRPr="00096853">
        <w:rPr>
          <w:sz w:val="20"/>
          <w:szCs w:val="20"/>
        </w:rPr>
        <w:t> | </w:t>
      </w:r>
      <w:r>
        <w:rPr>
          <w:sz w:val="20"/>
          <w:szCs w:val="20"/>
        </w:rPr>
        <w:t>Freelance</w:t>
      </w:r>
      <w:r w:rsidRPr="00096853">
        <w:rPr>
          <w:sz w:val="20"/>
          <w:szCs w:val="20"/>
        </w:rPr>
        <w:t> | September 20</w:t>
      </w:r>
      <w:r>
        <w:rPr>
          <w:sz w:val="20"/>
          <w:szCs w:val="20"/>
        </w:rPr>
        <w:t>20</w:t>
      </w:r>
      <w:r w:rsidRPr="00096853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60B28FF2" w14:textId="77777777" w:rsidR="003D7A6F" w:rsidRPr="003D7A6F" w:rsidRDefault="003D7A6F" w:rsidP="003D7A6F">
      <w:pPr>
        <w:pStyle w:val="ListBullet"/>
        <w:rPr>
          <w:sz w:val="20"/>
          <w:szCs w:val="20"/>
        </w:rPr>
      </w:pPr>
      <w:r>
        <w:t xml:space="preserve">Ensured students in first year university and grade 12 understood all topics they covered in class </w:t>
      </w:r>
    </w:p>
    <w:p w14:paraId="72E0F97B" w14:textId="77777777" w:rsidR="003D7A6F" w:rsidRPr="003D7A6F" w:rsidRDefault="003D7A6F" w:rsidP="003D7A6F">
      <w:pPr>
        <w:pStyle w:val="ListBullet"/>
        <w:rPr>
          <w:sz w:val="20"/>
          <w:szCs w:val="20"/>
        </w:rPr>
      </w:pPr>
      <w:r>
        <w:t xml:space="preserve">Efficiently and effectively taught topics related to computer science and math </w:t>
      </w:r>
    </w:p>
    <w:p w14:paraId="6982A831" w14:textId="547B59C8" w:rsidR="003D7A6F" w:rsidRPr="003D7A6F" w:rsidRDefault="003D7A6F" w:rsidP="003D7A6F">
      <w:pPr>
        <w:pStyle w:val="ListBullet"/>
        <w:rPr>
          <w:sz w:val="20"/>
          <w:szCs w:val="20"/>
        </w:rPr>
      </w:pPr>
      <w:r>
        <w:t xml:space="preserve">Teaching occurred through discord or zoom </w:t>
      </w:r>
    </w:p>
    <w:p w14:paraId="6EAAEB85" w14:textId="107D4327" w:rsidR="003D7A6F" w:rsidRPr="003D7A6F" w:rsidRDefault="003D7A6F" w:rsidP="003D7A6F">
      <w:pPr>
        <w:pStyle w:val="ListBullet"/>
        <w:rPr>
          <w:sz w:val="20"/>
          <w:szCs w:val="20"/>
        </w:rPr>
      </w:pPr>
      <w:r>
        <w:t>All students taught passed their courses with grades they are satisfied with</w:t>
      </w:r>
    </w:p>
    <w:p w14:paraId="643EA4E1" w14:textId="77060E66" w:rsidR="003D7A6F" w:rsidRDefault="003D7A6F" w:rsidP="003D7A6F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Projects</w:t>
      </w:r>
    </w:p>
    <w:p w14:paraId="47CAA629" w14:textId="489BBB7E" w:rsidR="003D7A6F" w:rsidRPr="00096853" w:rsidRDefault="000A241F" w:rsidP="003D7A6F">
      <w:pPr>
        <w:pStyle w:val="Heading2"/>
        <w:rPr>
          <w:sz w:val="20"/>
          <w:szCs w:val="20"/>
        </w:rPr>
      </w:pPr>
      <w:r w:rsidRPr="000A241F">
        <w:rPr>
          <w:sz w:val="20"/>
          <w:szCs w:val="20"/>
        </w:rPr>
        <w:t>Sierpinski’s Triangle Generator</w:t>
      </w:r>
      <w:r w:rsidR="003D7A6F" w:rsidRPr="00096853">
        <w:rPr>
          <w:sz w:val="20"/>
          <w:szCs w:val="20"/>
        </w:rPr>
        <w:t>| </w:t>
      </w:r>
      <w:r>
        <w:rPr>
          <w:sz w:val="20"/>
          <w:szCs w:val="20"/>
        </w:rPr>
        <w:t xml:space="preserve">C# (.NET) </w:t>
      </w:r>
    </w:p>
    <w:p w14:paraId="3434CEB4" w14:textId="5636B1DD" w:rsidR="00FC3CDF" w:rsidRDefault="000A241F" w:rsidP="000A241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Utilized</w:t>
      </w:r>
      <w:r w:rsidRPr="000A241F">
        <w:rPr>
          <w:sz w:val="20"/>
          <w:szCs w:val="20"/>
        </w:rPr>
        <w:t xml:space="preserve"> </w:t>
      </w:r>
      <w:r>
        <w:rPr>
          <w:sz w:val="20"/>
          <w:szCs w:val="20"/>
        </w:rPr>
        <w:t>graphics</w:t>
      </w:r>
      <w:r w:rsidRPr="000A241F">
        <w:rPr>
          <w:sz w:val="20"/>
          <w:szCs w:val="20"/>
        </w:rPr>
        <w:t xml:space="preserve"> </w:t>
      </w:r>
      <w:r w:rsidR="00EB2A3B">
        <w:rPr>
          <w:sz w:val="20"/>
          <w:szCs w:val="20"/>
        </w:rPr>
        <w:t>library</w:t>
      </w:r>
      <w:r>
        <w:rPr>
          <w:sz w:val="20"/>
          <w:szCs w:val="20"/>
        </w:rPr>
        <w:t xml:space="preserve"> and recursion</w:t>
      </w:r>
      <w:r w:rsidRPr="000A241F">
        <w:rPr>
          <w:sz w:val="20"/>
          <w:szCs w:val="20"/>
        </w:rPr>
        <w:t xml:space="preserve"> </w:t>
      </w:r>
      <w:r>
        <w:rPr>
          <w:sz w:val="20"/>
          <w:szCs w:val="20"/>
        </w:rPr>
        <w:t>to generate the fractal</w:t>
      </w:r>
      <w:r w:rsidRPr="000A241F">
        <w:rPr>
          <w:sz w:val="20"/>
          <w:szCs w:val="20"/>
        </w:rPr>
        <w:t xml:space="preserve"> </w:t>
      </w:r>
      <w:r>
        <w:rPr>
          <w:sz w:val="20"/>
          <w:szCs w:val="20"/>
        </w:rPr>
        <w:t>using two methods</w:t>
      </w:r>
      <w:r w:rsidRPr="000A241F">
        <w:rPr>
          <w:sz w:val="20"/>
          <w:szCs w:val="20"/>
        </w:rPr>
        <w:t xml:space="preserve">. </w:t>
      </w:r>
      <w:r>
        <w:rPr>
          <w:sz w:val="20"/>
          <w:szCs w:val="20"/>
        </w:rPr>
        <w:t>The user can manually</w:t>
      </w:r>
      <w:r w:rsidRPr="000A241F">
        <w:rPr>
          <w:sz w:val="20"/>
          <w:szCs w:val="20"/>
        </w:rPr>
        <w:t xml:space="preserve"> </w:t>
      </w:r>
      <w:r>
        <w:rPr>
          <w:sz w:val="20"/>
          <w:szCs w:val="20"/>
        </w:rPr>
        <w:t>input x and y values or use a mouse to select random points on the canvas.</w:t>
      </w:r>
    </w:p>
    <w:p w14:paraId="65C0573E" w14:textId="52B5BE8F" w:rsidR="000A241F" w:rsidRPr="00096853" w:rsidRDefault="000A241F" w:rsidP="000A241F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Sodoku Solver </w:t>
      </w:r>
      <w:r w:rsidRPr="00096853">
        <w:rPr>
          <w:sz w:val="20"/>
          <w:szCs w:val="20"/>
        </w:rPr>
        <w:t>| </w:t>
      </w:r>
      <w:r>
        <w:rPr>
          <w:sz w:val="20"/>
          <w:szCs w:val="20"/>
        </w:rPr>
        <w:t xml:space="preserve">Python </w:t>
      </w:r>
    </w:p>
    <w:p w14:paraId="6BB60B2A" w14:textId="5D36BF4A" w:rsidR="000A241F" w:rsidRDefault="000A241F" w:rsidP="00BE1A7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Utilized</w:t>
      </w:r>
      <w:r w:rsidR="00EB2A3B">
        <w:rPr>
          <w:sz w:val="20"/>
          <w:szCs w:val="20"/>
        </w:rPr>
        <w:t xml:space="preserve"> pygame library and backtracking algorithm to create a GUI for the </w:t>
      </w:r>
      <w:r w:rsidR="00BE1A7B">
        <w:rPr>
          <w:sz w:val="20"/>
          <w:szCs w:val="20"/>
        </w:rPr>
        <w:t>sudoku</w:t>
      </w:r>
      <w:r w:rsidR="00EB2A3B">
        <w:rPr>
          <w:sz w:val="20"/>
          <w:szCs w:val="20"/>
        </w:rPr>
        <w:t xml:space="preserve"> solver</w:t>
      </w:r>
      <w:r>
        <w:rPr>
          <w:sz w:val="20"/>
          <w:szCs w:val="20"/>
        </w:rPr>
        <w:t>.</w:t>
      </w:r>
      <w:r w:rsidR="00EB2A3B">
        <w:rPr>
          <w:sz w:val="20"/>
          <w:szCs w:val="20"/>
        </w:rPr>
        <w:t xml:space="preserve"> However, user cannot input values </w:t>
      </w:r>
      <w:r w:rsidR="00BE1A7B">
        <w:rPr>
          <w:sz w:val="20"/>
          <w:szCs w:val="20"/>
        </w:rPr>
        <w:t>yet</w:t>
      </w:r>
      <w:r w:rsidR="00EB2A3B">
        <w:rPr>
          <w:sz w:val="20"/>
          <w:szCs w:val="20"/>
        </w:rPr>
        <w:t>.</w:t>
      </w:r>
    </w:p>
    <w:p w14:paraId="185553B9" w14:textId="1C79B1E2" w:rsidR="000A6856" w:rsidRDefault="000A6856" w:rsidP="000A6856">
      <w:pPr>
        <w:pStyle w:val="ListBullet"/>
        <w:numPr>
          <w:ilvl w:val="0"/>
          <w:numId w:val="0"/>
        </w:numPr>
        <w:ind w:left="216" w:hanging="216"/>
        <w:rPr>
          <w:sz w:val="20"/>
          <w:szCs w:val="20"/>
        </w:rPr>
      </w:pPr>
    </w:p>
    <w:p w14:paraId="03A9DE22" w14:textId="5ECF6902" w:rsidR="000A6856" w:rsidRPr="000A6856" w:rsidRDefault="000A6856" w:rsidP="000A6856">
      <w:pPr>
        <w:pStyle w:val="ListBullet"/>
        <w:numPr>
          <w:ilvl w:val="0"/>
          <w:numId w:val="0"/>
        </w:numPr>
        <w:ind w:left="216" w:hanging="21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 w:rsidRPr="000A6856">
        <w:rPr>
          <w:b/>
          <w:bCs/>
          <w:sz w:val="20"/>
          <w:szCs w:val="20"/>
        </w:rPr>
        <w:t>MORE PROJECTS ON MY GITHUB</w:t>
      </w:r>
      <w:r w:rsidR="001834DE">
        <w:rPr>
          <w:b/>
          <w:bCs/>
          <w:sz w:val="20"/>
          <w:szCs w:val="20"/>
        </w:rPr>
        <w:t>!</w:t>
      </w:r>
    </w:p>
    <w:sectPr w:rsidR="000A6856" w:rsidRPr="000A6856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84B4" w14:textId="77777777" w:rsidR="005C38C3" w:rsidRDefault="005C38C3">
      <w:pPr>
        <w:spacing w:after="0"/>
      </w:pPr>
      <w:r>
        <w:separator/>
      </w:r>
    </w:p>
  </w:endnote>
  <w:endnote w:type="continuationSeparator" w:id="0">
    <w:p w14:paraId="0EA07DFE" w14:textId="77777777" w:rsidR="005C38C3" w:rsidRDefault="005C3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155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F5A4" w14:textId="77777777" w:rsidR="005C38C3" w:rsidRDefault="005C38C3">
      <w:pPr>
        <w:spacing w:after="0"/>
      </w:pPr>
      <w:r>
        <w:separator/>
      </w:r>
    </w:p>
  </w:footnote>
  <w:footnote w:type="continuationSeparator" w:id="0">
    <w:p w14:paraId="5367B7C5" w14:textId="77777777" w:rsidR="005C38C3" w:rsidRDefault="005C38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10A1D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7"/>
    <w:rsid w:val="00096853"/>
    <w:rsid w:val="000A241F"/>
    <w:rsid w:val="000A4F59"/>
    <w:rsid w:val="000A6856"/>
    <w:rsid w:val="00141A4C"/>
    <w:rsid w:val="001834DE"/>
    <w:rsid w:val="00187C07"/>
    <w:rsid w:val="001B29CF"/>
    <w:rsid w:val="0028220F"/>
    <w:rsid w:val="00286DDD"/>
    <w:rsid w:val="002F4079"/>
    <w:rsid w:val="00356C14"/>
    <w:rsid w:val="00357A26"/>
    <w:rsid w:val="003D7A6F"/>
    <w:rsid w:val="005C38C3"/>
    <w:rsid w:val="00617B26"/>
    <w:rsid w:val="006270A9"/>
    <w:rsid w:val="00675956"/>
    <w:rsid w:val="00681034"/>
    <w:rsid w:val="00816216"/>
    <w:rsid w:val="0087734B"/>
    <w:rsid w:val="009D5933"/>
    <w:rsid w:val="00AA617C"/>
    <w:rsid w:val="00BB232B"/>
    <w:rsid w:val="00BD768D"/>
    <w:rsid w:val="00BE1A7B"/>
    <w:rsid w:val="00C61F8E"/>
    <w:rsid w:val="00DA4DE9"/>
    <w:rsid w:val="00E83E4B"/>
    <w:rsid w:val="00EB2A3B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29564"/>
  <w15:chartTrackingRefBased/>
  <w15:docId w15:val="{209ACE8B-0EB4-492F-9959-E52BA7E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ad-khan-24114720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KCod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41709B73354EC9965E42BB54E68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372CD-4BBB-40E7-8D5B-440645AD8D69}"/>
      </w:docPartPr>
      <w:docPartBody>
        <w:p w:rsidR="00E42848" w:rsidRDefault="00B34E63">
          <w:pPr>
            <w:pStyle w:val="8A41709B73354EC9965E42BB54E68D7D"/>
          </w:pPr>
          <w:r>
            <w:t>Education</w:t>
          </w:r>
        </w:p>
      </w:docPartBody>
    </w:docPart>
    <w:docPart>
      <w:docPartPr>
        <w:name w:val="5B548856183243C89AD0A27D68E4E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2625-078D-4D22-B021-1B3ED60A825E}"/>
      </w:docPartPr>
      <w:docPartBody>
        <w:p w:rsidR="00E42848" w:rsidRDefault="00B34E63">
          <w:pPr>
            <w:pStyle w:val="5B548856183243C89AD0A27D68E4EF8D"/>
          </w:pPr>
          <w:r>
            <w:t>Skills &amp; Abilities</w:t>
          </w:r>
        </w:p>
      </w:docPartBody>
    </w:docPart>
    <w:docPart>
      <w:docPartPr>
        <w:name w:val="EBB5EE68210C495E893CA2821A390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FA76-6CBB-4FB4-881E-289E749DE8CA}"/>
      </w:docPartPr>
      <w:docPartBody>
        <w:p w:rsidR="00E42848" w:rsidRDefault="00B34E63">
          <w:pPr>
            <w:pStyle w:val="EBB5EE68210C495E893CA2821A39069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9"/>
    <w:rsid w:val="000D4466"/>
    <w:rsid w:val="003C3B49"/>
    <w:rsid w:val="00B34E63"/>
    <w:rsid w:val="00B701D6"/>
    <w:rsid w:val="00E4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1709B73354EC9965E42BB54E68D7D">
    <w:name w:val="8A41709B73354EC9965E42BB54E68D7D"/>
  </w:style>
  <w:style w:type="paragraph" w:customStyle="1" w:styleId="5B548856183243C89AD0A27D68E4EF8D">
    <w:name w:val="5B548856183243C89AD0A27D68E4EF8D"/>
  </w:style>
  <w:style w:type="paragraph" w:customStyle="1" w:styleId="EBB5EE68210C495E893CA2821A390698">
    <w:name w:val="EBB5EE68210C495E893CA2821A390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358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</dc:creator>
  <cp:keywords/>
  <cp:lastModifiedBy>Sarfraz Khan</cp:lastModifiedBy>
  <cp:revision>7</cp:revision>
  <dcterms:created xsi:type="dcterms:W3CDTF">2021-10-09T22:52:00Z</dcterms:created>
  <dcterms:modified xsi:type="dcterms:W3CDTF">2021-10-16T00:30:00Z</dcterms:modified>
  <cp:version/>
</cp:coreProperties>
</file>